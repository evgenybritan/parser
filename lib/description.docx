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9F" w:rsidRDefault="00B30E9F" w:rsidP="00B30E9F">
      <w:pPr>
        <w:pStyle w:val="21"/>
        <w:rPr>
          <w:lang w:val="en-US"/>
        </w:rPr>
      </w:pPr>
      <w:r>
        <w:rPr>
          <w:lang w:val="en-US"/>
        </w:rPr>
        <w:t>description for Parser.dll</w:t>
      </w:r>
    </w:p>
    <w:p w:rsidR="00B30E9F" w:rsidRPr="00B41106" w:rsidRDefault="00B30E9F" w:rsidP="00B30E9F">
      <w:pPr>
        <w:pStyle w:val="31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88DCE" wp14:editId="0ED5016A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1404620"/>
                <wp:effectExtent l="0" t="0" r="2857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parser_global.h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PARSERSHARED_EXPORT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NO_ERRORS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FILE_NOT_FOUND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INVALID_PACKET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parse(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filename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&amp;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50407E" w:rsidRPr="00CD1353" w:rsidRDefault="0050407E" w:rsidP="00CD1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endif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PARSER_H</w:t>
                            </w:r>
                          </w:p>
                          <w:p w:rsidR="0050407E" w:rsidRPr="00B30E9F" w:rsidRDefault="0050407E" w:rsidP="00B30E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88D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3.05pt;margin-top:18.65pt;width:494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">
                <v:textbox style="mso-fit-shape-to-text:t">
                  <w:txbxContent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parser_global.h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PARSERSHARED_EXPORT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enum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NO_ERRORS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FILE_NOT_FOUND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INVALID_PACKET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parse(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filename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&amp;</w:t>
                      </w:r>
                      <w:r w:rsidRPr="00B4110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50407E" w:rsidRPr="00CD1353" w:rsidRDefault="0050407E" w:rsidP="00CD1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#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endif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PARSER_H</w:t>
                      </w:r>
                    </w:p>
                    <w:p w:rsidR="0050407E" w:rsidRPr="00B30E9F" w:rsidRDefault="0050407E" w:rsidP="00B30E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E9F">
        <w:rPr>
          <w:i/>
          <w:lang w:val="en-US"/>
        </w:rPr>
        <w:t>File parser.h:</w:t>
      </w:r>
    </w:p>
    <w:p w:rsidR="00CD1353" w:rsidRPr="00CD1353" w:rsidRDefault="00CD1353" w:rsidP="00B41106">
      <w:pPr>
        <w:pStyle w:val="31"/>
        <w:rPr>
          <w:lang w:val="en-US"/>
        </w:rPr>
      </w:pPr>
      <w:r>
        <w:rPr>
          <w:lang w:val="en-US"/>
        </w:rPr>
        <w:t>Discription:</w:t>
      </w:r>
    </w:p>
    <w:p w:rsidR="001572BF" w:rsidRPr="0050407E" w:rsidRDefault="00CD1353" w:rsidP="00CD1353">
      <w:pPr>
        <w:pStyle w:val="affff5"/>
        <w:numPr>
          <w:ilvl w:val="0"/>
          <w:numId w:val="14"/>
        </w:numPr>
        <w:spacing w:after="0" w:line="240" w:lineRule="auto"/>
        <w:rPr>
          <w:rFonts w:cs="Calibri"/>
          <w:lang w:val="en-US"/>
        </w:rPr>
      </w:pP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Parser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(); It doesn’t require any input information</w:t>
      </w:r>
      <w:r w:rsidR="00C01549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;</w:t>
      </w:r>
    </w:p>
    <w:p w:rsidR="002F7C0F" w:rsidRPr="0050407E" w:rsidRDefault="002F7C0F" w:rsidP="002F7C0F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50407E">
        <w:rPr>
          <w:rFonts w:eastAsia="Times New Roman" w:cs="Calibri"/>
          <w:color w:val="808000"/>
          <w:sz w:val="20"/>
          <w:szCs w:val="20"/>
          <w:lang w:val="en-US" w:eastAsia="ru-RU"/>
        </w:rPr>
        <w:t>enum</w:t>
      </w:r>
      <w:proofErr w:type="spellEnd"/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{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NO_ERRORS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0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FILE_NOT_FOUND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1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INVALID_PACKET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80"/>
          <w:sz w:val="20"/>
          <w:szCs w:val="20"/>
          <w:lang w:val="en-US" w:eastAsia="ru-RU"/>
        </w:rPr>
        <w:t>2</w:t>
      </w:r>
    </w:p>
    <w:p w:rsidR="002F7C0F" w:rsidRPr="0050407E" w:rsidRDefault="002F7C0F" w:rsidP="002F7C0F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2F7C0F" w:rsidRPr="0050407E" w:rsidRDefault="0050407E" w:rsidP="002F7C0F">
      <w:pPr>
        <w:pStyle w:val="affff5"/>
        <w:numPr>
          <w:ilvl w:val="1"/>
          <w:numId w:val="14"/>
        </w:numPr>
        <w:spacing w:after="0" w:line="240" w:lineRule="auto"/>
        <w:rPr>
          <w:rFonts w:cs="Calibri"/>
          <w:lang w:val="en-US"/>
        </w:rPr>
      </w:pPr>
      <w:r w:rsidRPr="0050407E">
        <w:rPr>
          <w:rFonts w:cs="Calibri"/>
          <w:sz w:val="20"/>
          <w:lang w:val="en-US"/>
        </w:rPr>
        <w:t>description</w:t>
      </w:r>
      <w:r w:rsidRPr="0050407E">
        <w:rPr>
          <w:rFonts w:cs="Calibri"/>
          <w:lang w:val="en-US"/>
        </w:rPr>
        <w:t xml:space="preserve"> : </w:t>
      </w:r>
      <w:r>
        <w:rPr>
          <w:rFonts w:cs="Calibri"/>
          <w:sz w:val="20"/>
          <w:lang w:val="en-US"/>
        </w:rPr>
        <w:t xml:space="preserve"> list of all errors</w:t>
      </w:r>
    </w:p>
    <w:p w:rsidR="0050407E" w:rsidRDefault="0050407E" w:rsidP="002F7C0F">
      <w:pPr>
        <w:pStyle w:val="affff5"/>
        <w:numPr>
          <w:ilvl w:val="1"/>
          <w:numId w:val="14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NO_ERRORS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40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of parsing without errors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FILE_NOT_FOUND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564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bookmarkStart w:id="0" w:name="_GoBack"/>
      <w:bookmarkEnd w:id="0"/>
      <w:r w:rsidR="00564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 that file path is incorrect);</w:t>
      </w:r>
    </w:p>
    <w:p w:rsidR="0050407E" w:rsidRPr="0050407E" w:rsidRDefault="0050407E" w:rsidP="0050407E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INVALID_PACKET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0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40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(</w:t>
      </w:r>
      <w:r w:rsidRPr="0050407E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 that packet is incorrect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:rsidR="0050407E" w:rsidRPr="0050407E" w:rsidRDefault="0050407E" w:rsidP="0050407E">
      <w:pPr>
        <w:pStyle w:val="affff5"/>
        <w:spacing w:after="0" w:line="240" w:lineRule="auto"/>
        <w:ind w:left="2160"/>
        <w:rPr>
          <w:rFonts w:cs="Calibri"/>
          <w:lang w:val="en-US"/>
        </w:rPr>
      </w:pPr>
    </w:p>
    <w:p w:rsidR="002F7C0F" w:rsidRPr="0050407E" w:rsidRDefault="00B41106" w:rsidP="00C01549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parse(</w:t>
      </w:r>
      <w:proofErr w:type="spellStart"/>
      <w:r w:rsidR="00CD1353" w:rsidRPr="0050407E">
        <w:rPr>
          <w:rFonts w:eastAsia="Times New Roman" w:cs="Calibri"/>
          <w:color w:val="800080"/>
          <w:sz w:val="20"/>
          <w:szCs w:val="20"/>
          <w:lang w:val="en-US" w:eastAsia="ru-RU"/>
        </w:rPr>
        <w:t>QString</w:t>
      </w:r>
      <w:proofErr w:type="spellEnd"/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color w:val="808000"/>
          <w:sz w:val="20"/>
          <w:szCs w:val="20"/>
          <w:lang w:val="en-US" w:eastAsia="ru-RU"/>
        </w:rPr>
        <w:t>const</w:t>
      </w:r>
      <w:r w:rsidR="00CD1353"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="00CD1353" w:rsidRPr="0050407E">
        <w:rPr>
          <w:rFonts w:eastAsia="Times New Roman" w:cs="Calibri"/>
          <w:sz w:val="20"/>
          <w:szCs w:val="20"/>
          <w:lang w:val="en-US" w:eastAsia="ru-RU"/>
        </w:rPr>
        <w:t>filename</w:t>
      </w:r>
      <w:r w:rsidRPr="00B41106"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  <w:r w:rsidRPr="00B41106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1106">
        <w:rPr>
          <w:rFonts w:eastAsia="Times New Roman" w:cs="Calibri"/>
          <w:color w:val="800080"/>
          <w:sz w:val="20"/>
          <w:szCs w:val="20"/>
          <w:lang w:val="en-US" w:eastAsia="ru-RU"/>
        </w:rPr>
        <w:t>QString</w:t>
      </w:r>
      <w:proofErr w:type="spellEnd"/>
      <w:r w:rsidRPr="00B41106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 w:rsidRPr="00B41106">
        <w:rPr>
          <w:rFonts w:eastAsia="Times New Roman" w:cs="Calibri"/>
          <w:color w:val="000000"/>
          <w:sz w:val="20"/>
          <w:szCs w:val="20"/>
          <w:lang w:val="en-US" w:eastAsia="ru-RU"/>
        </w:rPr>
        <w:t>&amp;</w:t>
      </w:r>
      <w:r w:rsidRPr="00B41106">
        <w:rPr>
          <w:rFonts w:eastAsia="Times New Roman" w:cs="Calibri"/>
          <w:sz w:val="20"/>
          <w:szCs w:val="20"/>
          <w:lang w:val="en-US" w:eastAsia="ru-RU"/>
        </w:rPr>
        <w:t>result</w:t>
      </w:r>
      <w:r w:rsidR="00CD1353"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); </w:t>
      </w:r>
    </w:p>
    <w:p w:rsidR="00C01549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sz w:val="20"/>
          <w:szCs w:val="20"/>
          <w:lang w:val="en-US" w:eastAsia="ru-RU"/>
        </w:rPr>
        <w:t>Description:</w:t>
      </w:r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parse packet (for example </w:t>
      </w:r>
      <w:proofErr w:type="spellStart"/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>InfoFrame</w:t>
      </w:r>
      <w:proofErr w:type="spellEnd"/>
      <w:r w:rsid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packet)</w:t>
      </w:r>
    </w:p>
    <w:p w:rsidR="002F7C0F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50407E">
        <w:rPr>
          <w:rFonts w:eastAsia="Times New Roman" w:cs="Calibri"/>
          <w:sz w:val="20"/>
          <w:szCs w:val="20"/>
          <w:lang w:val="en-US" w:eastAsia="ru-RU"/>
        </w:rPr>
        <w:t>Retrun</w:t>
      </w:r>
      <w:proofErr w:type="spellEnd"/>
      <w:r w:rsidRPr="0050407E">
        <w:rPr>
          <w:rFonts w:eastAsia="Times New Roman" w:cs="Calibri"/>
          <w:sz w:val="20"/>
          <w:szCs w:val="20"/>
          <w:lang w:val="en-US" w:eastAsia="ru-RU"/>
        </w:rPr>
        <w:t xml:space="preserve"> value: </w:t>
      </w:r>
      <w:r w:rsidR="0050407E">
        <w:rPr>
          <w:rFonts w:eastAsia="Times New Roman" w:cs="Calibri"/>
          <w:sz w:val="20"/>
          <w:szCs w:val="20"/>
          <w:lang w:val="en-US" w:eastAsia="ru-RU"/>
        </w:rPr>
        <w:t xml:space="preserve"> result </w:t>
      </w:r>
    </w:p>
    <w:p w:rsidR="002F7C0F" w:rsidRPr="0050407E" w:rsidRDefault="002F7C0F" w:rsidP="002F7C0F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sz w:val="20"/>
          <w:szCs w:val="20"/>
          <w:lang w:val="en-US" w:eastAsia="ru-RU"/>
        </w:rPr>
        <w:t>Parameters</w:t>
      </w:r>
      <w:r w:rsidR="0050407E">
        <w:rPr>
          <w:rFonts w:eastAsia="Times New Roman" w:cs="Calibri"/>
          <w:sz w:val="20"/>
          <w:szCs w:val="20"/>
          <w:lang w:val="en-US" w:eastAsia="ru-RU"/>
        </w:rPr>
        <w:t>:</w:t>
      </w:r>
    </w:p>
    <w:p w:rsidR="002F7C0F" w:rsidRPr="0050407E" w:rsidRDefault="0050407E" w:rsidP="002F7C0F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f</w:t>
      </w:r>
      <w:r w:rsidR="002F7C0F" w:rsidRPr="0050407E">
        <w:rPr>
          <w:rFonts w:eastAsia="Times New Roman" w:cs="Calibri"/>
          <w:sz w:val="20"/>
          <w:szCs w:val="20"/>
          <w:lang w:val="en-US" w:eastAsia="ru-RU"/>
        </w:rPr>
        <w:t xml:space="preserve">ilename </w:t>
      </w:r>
      <w:r>
        <w:rPr>
          <w:rFonts w:eastAsia="Times New Roman" w:cs="Calibri"/>
          <w:sz w:val="20"/>
          <w:szCs w:val="20"/>
          <w:lang w:val="en-US" w:eastAsia="ru-RU"/>
        </w:rPr>
        <w:t xml:space="preserve">– the packet path </w:t>
      </w:r>
      <w:r w:rsidR="00A90E77">
        <w:rPr>
          <w:rFonts w:eastAsia="Times New Roman" w:cs="Calibri"/>
          <w:sz w:val="20"/>
          <w:szCs w:val="20"/>
          <w:lang w:val="en-US" w:eastAsia="ru-RU"/>
        </w:rPr>
        <w:t>(input data)</w:t>
      </w:r>
    </w:p>
    <w:p w:rsidR="002F7C0F" w:rsidRPr="00A90E77" w:rsidRDefault="0050407E" w:rsidP="00A90E77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r</w:t>
      </w:r>
      <w:r w:rsidR="002F7C0F" w:rsidRPr="0050407E">
        <w:rPr>
          <w:rFonts w:eastAsia="Times New Roman" w:cs="Calibri"/>
          <w:sz w:val="20"/>
          <w:szCs w:val="20"/>
          <w:lang w:val="en-US" w:eastAsia="ru-RU"/>
        </w:rPr>
        <w:t xml:space="preserve">esult </w:t>
      </w:r>
      <w:r>
        <w:rPr>
          <w:rFonts w:eastAsia="Times New Roman" w:cs="Calibri"/>
          <w:sz w:val="20"/>
          <w:szCs w:val="20"/>
          <w:lang w:val="en-US" w:eastAsia="ru-RU"/>
        </w:rPr>
        <w:t xml:space="preserve">– parsed </w:t>
      </w:r>
      <w:r w:rsidR="00A90E77">
        <w:rPr>
          <w:rFonts w:eastAsia="Times New Roman" w:cs="Calibri"/>
          <w:sz w:val="20"/>
          <w:szCs w:val="20"/>
          <w:lang w:val="en-US" w:eastAsia="ru-RU"/>
        </w:rPr>
        <w:t>packet info (output data)</w:t>
      </w:r>
    </w:p>
    <w:p w:rsidR="00B41106" w:rsidRPr="00C01549" w:rsidRDefault="00B41106" w:rsidP="00B41106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30D27" w:rsidRPr="00B41106" w:rsidRDefault="00A30D27" w:rsidP="00A30D27">
      <w:pPr>
        <w:pStyle w:val="31"/>
        <w:jc w:val="left"/>
        <w:rPr>
          <w:i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C7C367" wp14:editId="75A02CB1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1404620"/>
                <wp:effectExtent l="0" t="0" r="28575" b="107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parser_global.h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CD135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A30D27" w:rsidRPr="00CD1353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PARSERSHARED_EXPORT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major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minor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specifications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getVe</w:t>
                            </w:r>
                            <w:r w:rsidR="00BE79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sionInfo</w:t>
                            </w:r>
                            <w:proofErr w:type="spellEnd"/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A30D27" w:rsidRPr="00A30D27" w:rsidRDefault="00A30D27" w:rsidP="00A30D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#endif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A30D2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A30D27" w:rsidRPr="00B30E9F" w:rsidRDefault="00A30D27" w:rsidP="00A30D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7C367" id="_x0000_s1027" type="#_x0000_t202" style="position:absolute;margin-left:443.05pt;margin-top:18.65pt;width:494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">
                <v:textbox style="mso-fit-shape-to-text:t">
                  <w:txbxContent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parser_global.h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D1353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CD135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A30D27" w:rsidRPr="00CD1353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PARSERSHARED_EXPORT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major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minor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specifications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getVe</w:t>
                      </w:r>
                      <w:r w:rsidR="00BE79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sionInfo</w:t>
                      </w:r>
                      <w:proofErr w:type="spellEnd"/>
                      <w:r w:rsidRPr="00A30D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A30D27" w:rsidRPr="00A30D27" w:rsidRDefault="00A30D27" w:rsidP="00A30D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A30D27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#endif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A30D2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A30D27" w:rsidRPr="00B30E9F" w:rsidRDefault="00A30D27" w:rsidP="00A30D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E9F">
        <w:rPr>
          <w:i/>
          <w:lang w:val="en-US"/>
        </w:rPr>
        <w:t xml:space="preserve">File </w:t>
      </w:r>
      <w:r>
        <w:rPr>
          <w:i/>
          <w:lang w:val="en-US"/>
        </w:rPr>
        <w:t>version</w:t>
      </w:r>
      <w:r w:rsidRPr="00B30E9F">
        <w:rPr>
          <w:i/>
          <w:lang w:val="en-US"/>
        </w:rPr>
        <w:t>.h:</w:t>
      </w:r>
    </w:p>
    <w:p w:rsidR="00A30D27" w:rsidRPr="00CD1353" w:rsidRDefault="00A30D27" w:rsidP="00A30D27">
      <w:pPr>
        <w:pStyle w:val="31"/>
        <w:rPr>
          <w:lang w:val="en-US"/>
        </w:rPr>
      </w:pPr>
      <w:r>
        <w:rPr>
          <w:lang w:val="en-US"/>
        </w:rPr>
        <w:t>Discription:</w:t>
      </w:r>
    </w:p>
    <w:p w:rsidR="00A30D27" w:rsidRPr="0050407E" w:rsidRDefault="00A30D27" w:rsidP="00A30D27">
      <w:pPr>
        <w:pStyle w:val="affff5"/>
        <w:numPr>
          <w:ilvl w:val="0"/>
          <w:numId w:val="14"/>
        </w:numPr>
        <w:spacing w:after="0" w:line="240" w:lineRule="auto"/>
        <w:rPr>
          <w:rFonts w:cs="Calibri"/>
          <w:lang w:val="en-US"/>
        </w:rPr>
      </w:pPr>
      <w:r>
        <w:rPr>
          <w:rFonts w:eastAsia="Times New Roman" w:cs="Calibri"/>
          <w:color w:val="800080"/>
          <w:sz w:val="20"/>
          <w:szCs w:val="20"/>
          <w:lang w:val="en-US" w:eastAsia="ru-RU"/>
        </w:rPr>
        <w:t>Vectra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(); It doesn’t require any input information;</w:t>
      </w:r>
    </w:p>
    <w:p w:rsidR="00A30D27" w:rsidRPr="0050407E" w:rsidRDefault="00A30D27" w:rsidP="00A30D27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A30D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30D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{</w:t>
      </w:r>
    </w:p>
    <w:p w:rsidR="00A30D27" w:rsidRPr="00A30D27" w:rsidRDefault="00A30D27" w:rsidP="00A3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     </w:t>
      </w: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A30D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30D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major</w:t>
      </w:r>
      <w:r w:rsidRPr="00A30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30D27" w:rsidRPr="00A30D27" w:rsidRDefault="00A30D27" w:rsidP="00A3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30D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30D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minor</w:t>
      </w:r>
      <w:r w:rsidRPr="00A30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30D27" w:rsidRPr="00A30D27" w:rsidRDefault="00A30D27" w:rsidP="00A3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30D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30D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specifications</w:t>
      </w:r>
      <w:r w:rsidRPr="00A30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30D27" w:rsidRPr="001C13F2" w:rsidRDefault="00A30D27" w:rsidP="001C13F2">
      <w:pPr>
        <w:pStyle w:val="af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 w:rsidRPr="0050407E"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A30D27" w:rsidRDefault="00A30D27" w:rsidP="00A30D27">
      <w:pPr>
        <w:pStyle w:val="affff5"/>
        <w:numPr>
          <w:ilvl w:val="1"/>
          <w:numId w:val="14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1C13F2" w:rsidRPr="001C13F2" w:rsidRDefault="001C13F2" w:rsidP="001C13F2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C13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C13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13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major</w:t>
      </w:r>
      <w:r w:rsidRPr="001C1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major version of lib)</w:t>
      </w:r>
    </w:p>
    <w:p w:rsidR="001C13F2" w:rsidRPr="001C13F2" w:rsidRDefault="001C13F2" w:rsidP="001C13F2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C13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C13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13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minor</w:t>
      </w:r>
      <w:r w:rsidRPr="001C1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minor version of lib) </w:t>
      </w:r>
    </w:p>
    <w:p w:rsidR="001C13F2" w:rsidRPr="001C13F2" w:rsidRDefault="001C13F2" w:rsidP="001C13F2">
      <w:pPr>
        <w:pStyle w:val="affff5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C13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C13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C13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specifications</w:t>
      </w:r>
      <w:r w:rsidRPr="001C1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specifications, that was used in lib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30D27" w:rsidRPr="0050407E" w:rsidRDefault="00A30D27" w:rsidP="00A30D27">
      <w:pPr>
        <w:pStyle w:val="affff5"/>
        <w:spacing w:after="0" w:line="240" w:lineRule="auto"/>
        <w:ind w:left="2160"/>
        <w:rPr>
          <w:rFonts w:cs="Calibri"/>
          <w:lang w:val="en-US"/>
        </w:rPr>
      </w:pPr>
    </w:p>
    <w:p w:rsidR="001C13F2" w:rsidRPr="001C13F2" w:rsidRDefault="001C13F2" w:rsidP="001C13F2">
      <w:pPr>
        <w:pStyle w:val="affff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A30D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30D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</w:t>
      </w:r>
      <w:r w:rsidRPr="00A30D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30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getVesionInfo</w:t>
      </w:r>
      <w:proofErr w:type="spellEnd"/>
      <w:r w:rsidRPr="00A30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30D27" w:rsidRPr="0050407E" w:rsidRDefault="00A30D27" w:rsidP="001C13F2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50407E">
        <w:rPr>
          <w:rFonts w:eastAsia="Times New Roman" w:cs="Calibri"/>
          <w:sz w:val="20"/>
          <w:szCs w:val="20"/>
          <w:lang w:val="en-US" w:eastAsia="ru-RU"/>
        </w:rPr>
        <w:t>Description: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</w:t>
      </w:r>
      <w:r w:rsidR="001C13F2"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returns version of </w:t>
      </w:r>
      <w:proofErr w:type="spellStart"/>
      <w:r w:rsidR="001C13F2">
        <w:rPr>
          <w:rFonts w:eastAsia="Times New Roman" w:cs="Calibri"/>
          <w:color w:val="000000"/>
          <w:sz w:val="20"/>
          <w:szCs w:val="20"/>
          <w:lang w:val="en-US" w:eastAsia="ru-RU"/>
        </w:rPr>
        <w:t>libulary</w:t>
      </w:r>
      <w:proofErr w:type="spellEnd"/>
    </w:p>
    <w:p w:rsidR="00A30D27" w:rsidRPr="001C13F2" w:rsidRDefault="00A30D27" w:rsidP="001C13F2">
      <w:pPr>
        <w:pStyle w:val="affff5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50407E">
        <w:rPr>
          <w:rFonts w:eastAsia="Times New Roman" w:cs="Calibri"/>
          <w:sz w:val="20"/>
          <w:szCs w:val="20"/>
          <w:lang w:val="en-US" w:eastAsia="ru-RU"/>
        </w:rPr>
        <w:t>Retrun</w:t>
      </w:r>
      <w:proofErr w:type="spellEnd"/>
      <w:r w:rsidRPr="0050407E">
        <w:rPr>
          <w:rFonts w:eastAsia="Times New Roman" w:cs="Calibri"/>
          <w:sz w:val="20"/>
          <w:szCs w:val="20"/>
          <w:lang w:val="en-US" w:eastAsia="ru-RU"/>
        </w:rPr>
        <w:t xml:space="preserve"> value: </w:t>
      </w:r>
      <w:r>
        <w:rPr>
          <w:rFonts w:eastAsia="Times New Roman" w:cs="Calibri"/>
          <w:sz w:val="20"/>
          <w:szCs w:val="20"/>
          <w:lang w:val="en-US" w:eastAsia="ru-RU"/>
        </w:rPr>
        <w:t xml:space="preserve"> </w:t>
      </w:r>
      <w:proofErr w:type="spellStart"/>
      <w:r w:rsidR="001C13F2">
        <w:rPr>
          <w:rFonts w:eastAsia="Times New Roman" w:cs="Calibri"/>
          <w:sz w:val="20"/>
          <w:szCs w:val="20"/>
          <w:lang w:val="en-US" w:eastAsia="ru-RU"/>
        </w:rPr>
        <w:t>versionInfo</w:t>
      </w:r>
      <w:proofErr w:type="spellEnd"/>
      <w:r>
        <w:rPr>
          <w:rFonts w:eastAsia="Times New Roman" w:cs="Calibri"/>
          <w:sz w:val="20"/>
          <w:szCs w:val="20"/>
          <w:lang w:val="en-US" w:eastAsia="ru-RU"/>
        </w:rPr>
        <w:t xml:space="preserve"> </w:t>
      </w:r>
    </w:p>
    <w:p w:rsidR="00A30D27" w:rsidRDefault="00A30D27" w:rsidP="00B41106">
      <w:pPr>
        <w:pStyle w:val="31"/>
        <w:rPr>
          <w:sz w:val="28"/>
          <w:u w:val="single"/>
          <w:lang w:val="en-US"/>
        </w:rPr>
      </w:pPr>
    </w:p>
    <w:p w:rsidR="00C01549" w:rsidRDefault="00B41106" w:rsidP="00B41106">
      <w:pPr>
        <w:pStyle w:val="31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</w:t>
      </w:r>
      <w:r w:rsidR="00C01549">
        <w:rPr>
          <w:sz w:val="28"/>
          <w:u w:val="single"/>
          <w:lang w:val="en-US"/>
        </w:rPr>
        <w:t>Xa</w:t>
      </w:r>
      <w:r w:rsidR="00C3712B" w:rsidRPr="00C3712B">
        <w:rPr>
          <w:sz w:val="28"/>
          <w:u w:val="single"/>
          <w:lang w:val="en-US"/>
        </w:rPr>
        <w:t>mple</w:t>
      </w:r>
      <w:r w:rsidR="00C01549">
        <w:rPr>
          <w:sz w:val="28"/>
          <w:u w:val="single"/>
          <w:lang w:val="en-US"/>
        </w:rPr>
        <w:t>:</w:t>
      </w:r>
    </w:p>
    <w:p w:rsidR="00C3712B" w:rsidRPr="00C01549" w:rsidRDefault="00C01549" w:rsidP="00C01549">
      <w:pPr>
        <w:pStyle w:val="31"/>
        <w:jc w:val="left"/>
        <w:rPr>
          <w:i/>
          <w:lang w:val="en-US"/>
        </w:rPr>
      </w:pPr>
      <w:r w:rsidRPr="00C01549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267187</wp:posOffset>
                </wp:positionV>
                <wp:extent cx="6283325" cy="2883535"/>
                <wp:effectExtent l="0" t="0" r="22225" b="1206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288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7E" w:rsidRDefault="0050407E" w:rsidP="00C3712B">
                            <w:pPr>
                              <w:pStyle w:val="HTML6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</w:pPr>
                          </w:p>
                          <w:p w:rsidR="0050407E" w:rsidRDefault="0050407E" w:rsidP="00C3712B">
                            <w:pPr>
                              <w:pStyle w:val="HTML6"/>
                              <w:ind w:left="284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  <w:t>...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packet</w:t>
                            </w:r>
                            <w:r w:rsidR="00A90E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filename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Pr="00B41106" w:rsidRDefault="0050407E" w:rsidP="00B411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proofErr w:type="spellEnd"/>
                            <w:r w:rsidRPr="00B411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54B75" w:rsidRPr="00654B75" w:rsidRDefault="0050407E" w:rsidP="00654B75">
                            <w:pPr>
                              <w:pStyle w:val="HTML6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 w:eastAsia="ru-RU"/>
                              </w:rPr>
                            </w:pPr>
                            <w:r w:rsidRPr="00B41106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lang w:val="en-US" w:eastAsia="ru-RU"/>
                              </w:rPr>
                              <w:t xml:space="preserve">  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lang w:val="en-US" w:eastAsia="ru-RU"/>
                              </w:rPr>
                              <w:t xml:space="preserve"> 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  <w:t>Parser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::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lang w:val="en-US" w:eastAsia="ru-RU"/>
                              </w:rPr>
                              <w:t>Error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lang w:val="en-US" w:eastAsia="ru-RU"/>
                              </w:rPr>
                              <w:t xml:space="preserve"> 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res=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parser.parse</w:t>
                            </w:r>
                            <w:proofErr w:type="spellEnd"/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(filename,</w:t>
                            </w:r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packetInfo</w:t>
                            </w:r>
                            <w:proofErr w:type="spellEnd"/>
                            <w:r w:rsidR="00654B75"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654B75" w:rsidRP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switch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(res)</w:t>
                            </w:r>
                          </w:p>
                          <w:p w:rsidR="00654B75" w:rsidRP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54B75" w:rsidRP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case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NO_ERRORS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packetInfo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break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54B75" w:rsidRP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case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FILE_NOT_FOUND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"FNF"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break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case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INVALID_PACKET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"Invalid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packet"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654B75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break</w:t>
                            </w:r>
                            <w:r w:rsidRPr="00654B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50407E" w:rsidRDefault="00654B75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654B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1C13F2" w:rsidRPr="001C13F2" w:rsidRDefault="001C13F2" w:rsidP="00654B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color w:val="800080"/>
                                <w:lang w:val="en-US"/>
                              </w:rPr>
                              <w:t xml:space="preserve">    </w:t>
                            </w:r>
                            <w:r w:rsidRPr="001C13F2">
                              <w:rPr>
                                <w:color w:val="800080"/>
                                <w:lang w:val="en-US"/>
                              </w:rPr>
                              <w:t>Version</w:t>
                            </w:r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::</w:t>
                            </w:r>
                            <w:r w:rsidRPr="001C13F2">
                              <w:rPr>
                                <w:color w:val="800080"/>
                                <w:lang w:val="en-US"/>
                              </w:rPr>
                              <w:t>Info</w:t>
                            </w:r>
                            <w:r w:rsidRPr="001C13F2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versionInfo</w:t>
                            </w:r>
                            <w:proofErr w:type="spellEnd"/>
                            <w:r w:rsidRPr="001C13F2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1C13F2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r w:rsidRPr="001C13F2">
                              <w:rPr>
                                <w:color w:val="800080"/>
                                <w:lang w:val="en-US"/>
                              </w:rPr>
                              <w:t>Version</w:t>
                            </w:r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getVe</w:t>
                            </w:r>
                            <w:r w:rsidR="00BE79A7"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sionInfo</w:t>
                            </w:r>
                            <w:proofErr w:type="spellEnd"/>
                            <w:r w:rsidRPr="001C13F2">
                              <w:rPr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:rsidR="001C13F2" w:rsidRPr="001C13F2" w:rsidRDefault="001C13F2" w:rsidP="001C13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libVer</w:t>
                            </w:r>
                            <w:proofErr w:type="spellEnd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versionInfo.</w:t>
                            </w:r>
                            <w:r w:rsidRPr="001C13F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major</w:t>
                            </w:r>
                            <w:proofErr w:type="spellEnd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1C13F2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versionInfo.</w:t>
                            </w:r>
                            <w:r w:rsidRPr="001C13F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minor</w:t>
                            </w:r>
                            <w:proofErr w:type="spellEnd"/>
                            <w:r w:rsidRPr="001C13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C13F2" w:rsidRPr="001C13F2" w:rsidRDefault="001C13F2" w:rsidP="001C13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800000"/>
                                <w:sz w:val="24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800000"/>
                                <w:sz w:val="24"/>
                                <w:szCs w:val="24"/>
                                <w:lang w:val="en-US" w:eastAsia="ru-RU"/>
                              </w:rPr>
                              <w:t>spec</w:t>
                            </w:r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versionInfo.</w:t>
                            </w:r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800000"/>
                                <w:sz w:val="24"/>
                                <w:szCs w:val="24"/>
                                <w:lang w:val="en-US" w:eastAsia="ru-RU"/>
                              </w:rPr>
                              <w:t>specifications</w:t>
                            </w:r>
                            <w:proofErr w:type="spellEnd"/>
                            <w:r w:rsidRPr="001C13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43.55pt;margin-top:21.05pt;width:494.75pt;height:22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">
                <v:textbox>
                  <w:txbxContent>
                    <w:p w:rsidR="0050407E" w:rsidRDefault="0050407E" w:rsidP="00C3712B">
                      <w:pPr>
                        <w:pStyle w:val="HTML6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</w:pPr>
                    </w:p>
                    <w:p w:rsidR="0050407E" w:rsidRDefault="0050407E" w:rsidP="00C3712B">
                      <w:pPr>
                        <w:pStyle w:val="HTML6"/>
                        <w:ind w:left="284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  <w:t>...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packet</w:t>
                      </w:r>
                      <w:r w:rsidR="00A90E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filename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Pr="00B41106" w:rsidRDefault="0050407E" w:rsidP="00B411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proofErr w:type="spellEnd"/>
                      <w:r w:rsidRPr="00B411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54B75" w:rsidRPr="00654B75" w:rsidRDefault="0050407E" w:rsidP="00654B75">
                      <w:pPr>
                        <w:pStyle w:val="HTML6"/>
                        <w:rPr>
                          <w:rFonts w:ascii="Courier New" w:eastAsia="Times New Roman" w:hAnsi="Courier New" w:cs="Courier New"/>
                          <w:sz w:val="20"/>
                          <w:lang w:val="en-US" w:eastAsia="ru-RU"/>
                        </w:rPr>
                      </w:pPr>
                      <w:r w:rsidRPr="00B41106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lang w:val="en-US" w:eastAsia="ru-RU"/>
                        </w:rPr>
                        <w:t xml:space="preserve">  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lang w:val="en-US" w:eastAsia="ru-RU"/>
                        </w:rPr>
                        <w:t xml:space="preserve"> 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  <w:t>Parser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::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lang w:val="en-US" w:eastAsia="ru-RU"/>
                        </w:rPr>
                        <w:t>Error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lang w:val="en-US" w:eastAsia="ru-RU"/>
                        </w:rPr>
                        <w:t xml:space="preserve"> 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res=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parser.parse</w:t>
                      </w:r>
                      <w:proofErr w:type="spellEnd"/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(filename,</w:t>
                      </w:r>
                      <w:r w:rsidR="00654B75"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packetInfo</w:t>
                      </w:r>
                      <w:proofErr w:type="spellEnd"/>
                      <w:r w:rsidR="00654B75"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lang w:val="en-US" w:eastAsia="ru-RU"/>
                        </w:rPr>
                        <w:t>);</w:t>
                      </w:r>
                    </w:p>
                    <w:p w:rsidR="00654B75" w:rsidRP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switch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(res)</w:t>
                      </w:r>
                    </w:p>
                    <w:p w:rsidR="00654B75" w:rsidRP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54B75" w:rsidRP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case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NO_ERRORS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setText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packetInfo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break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54B75" w:rsidRP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case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FILE_NOT_FOUND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setText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"FNF"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break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</w:pP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case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INVALID_PACKET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setText</w:t>
                      </w:r>
                      <w:proofErr w:type="spellEnd"/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"Invalid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packet"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:rsidR="00654B75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break</w:t>
                      </w:r>
                      <w:r w:rsidRPr="00654B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50407E" w:rsidRDefault="00654B75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654B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1C13F2" w:rsidRPr="001C13F2" w:rsidRDefault="001C13F2" w:rsidP="00654B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color w:val="800080"/>
                          <w:lang w:val="en-US"/>
                        </w:rPr>
                        <w:t xml:space="preserve">    </w:t>
                      </w:r>
                      <w:r w:rsidRPr="001C13F2">
                        <w:rPr>
                          <w:color w:val="800080"/>
                          <w:lang w:val="en-US"/>
                        </w:rPr>
                        <w:t>Version</w:t>
                      </w:r>
                      <w:r w:rsidRPr="001C13F2">
                        <w:rPr>
                          <w:color w:val="000000"/>
                          <w:lang w:val="en-US"/>
                        </w:rPr>
                        <w:t>::</w:t>
                      </w:r>
                      <w:r w:rsidRPr="001C13F2">
                        <w:rPr>
                          <w:color w:val="800080"/>
                          <w:lang w:val="en-US"/>
                        </w:rPr>
                        <w:t>Info</w:t>
                      </w:r>
                      <w:r w:rsidRPr="001C13F2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proofErr w:type="spellStart"/>
                      <w:r w:rsidRPr="001C13F2">
                        <w:rPr>
                          <w:color w:val="000000"/>
                          <w:lang w:val="en-US"/>
                        </w:rPr>
                        <w:t>versionInfo</w:t>
                      </w:r>
                      <w:proofErr w:type="spellEnd"/>
                      <w:r w:rsidRPr="001C13F2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r w:rsidRPr="001C13F2">
                        <w:rPr>
                          <w:color w:val="000000"/>
                          <w:lang w:val="en-US"/>
                        </w:rPr>
                        <w:t>=</w:t>
                      </w:r>
                      <w:r w:rsidRPr="001C13F2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r w:rsidRPr="001C13F2">
                        <w:rPr>
                          <w:color w:val="800080"/>
                          <w:lang w:val="en-US"/>
                        </w:rPr>
                        <w:t>Version</w:t>
                      </w:r>
                      <w:r w:rsidRPr="001C13F2">
                        <w:rPr>
                          <w:color w:val="000000"/>
                          <w:lang w:val="en-US"/>
                        </w:rPr>
                        <w:t>::</w:t>
                      </w:r>
                      <w:proofErr w:type="spellStart"/>
                      <w:r w:rsidRPr="001C13F2">
                        <w:rPr>
                          <w:color w:val="000000"/>
                          <w:lang w:val="en-US"/>
                        </w:rPr>
                        <w:t>getVe</w:t>
                      </w:r>
                      <w:r w:rsidR="00BE79A7">
                        <w:rPr>
                          <w:color w:val="000000"/>
                          <w:lang w:val="en-US"/>
                        </w:rPr>
                        <w:t>r</w:t>
                      </w:r>
                      <w:r w:rsidRPr="001C13F2">
                        <w:rPr>
                          <w:color w:val="000000"/>
                          <w:lang w:val="en-US"/>
                        </w:rPr>
                        <w:t>sionInfo</w:t>
                      </w:r>
                      <w:proofErr w:type="spellEnd"/>
                      <w:r w:rsidRPr="001C13F2">
                        <w:rPr>
                          <w:color w:val="000000"/>
                          <w:lang w:val="en-US"/>
                        </w:rPr>
                        <w:t>();</w:t>
                      </w:r>
                    </w:p>
                    <w:p w:rsidR="001C13F2" w:rsidRPr="001C13F2" w:rsidRDefault="001C13F2" w:rsidP="001C13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1C13F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1C13F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libVer</w:t>
                      </w:r>
                      <w:proofErr w:type="spellEnd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setText</w:t>
                      </w:r>
                      <w:proofErr w:type="spellEnd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versionInfo.</w:t>
                      </w:r>
                      <w:r w:rsidRPr="001C13F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major</w:t>
                      </w:r>
                      <w:proofErr w:type="spellEnd"/>
                      <w:r w:rsidRPr="001C13F2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1C13F2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versionInfo.</w:t>
                      </w:r>
                      <w:r w:rsidRPr="001C13F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minor</w:t>
                      </w:r>
                      <w:proofErr w:type="spellEnd"/>
                      <w:r w:rsidRPr="001C13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C13F2" w:rsidRPr="001C13F2" w:rsidRDefault="001C13F2" w:rsidP="001C13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C13F2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C13F2">
                        <w:rPr>
                          <w:rFonts w:ascii="Times New Roman" w:eastAsia="Times New Roman" w:hAnsi="Times New Roman" w:cs="Times New Roman"/>
                          <w:color w:val="800000"/>
                          <w:sz w:val="24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r w:rsidRPr="001C13F2">
                        <w:rPr>
                          <w:rFonts w:ascii="Times New Roman" w:eastAsia="Times New Roman" w:hAnsi="Times New Roman" w:cs="Times New Roman"/>
                          <w:color w:val="800000"/>
                          <w:sz w:val="24"/>
                          <w:szCs w:val="24"/>
                          <w:lang w:val="en-US" w:eastAsia="ru-RU"/>
                        </w:rPr>
                        <w:t>spec</w:t>
                      </w:r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versionInfo.</w:t>
                      </w:r>
                      <w:r w:rsidRPr="001C13F2">
                        <w:rPr>
                          <w:rFonts w:ascii="Times New Roman" w:eastAsia="Times New Roman" w:hAnsi="Times New Roman" w:cs="Times New Roman"/>
                          <w:color w:val="800000"/>
                          <w:sz w:val="24"/>
                          <w:szCs w:val="24"/>
                          <w:lang w:val="en-US" w:eastAsia="ru-RU"/>
                        </w:rPr>
                        <w:t>specifications</w:t>
                      </w:r>
                      <w:proofErr w:type="spellEnd"/>
                      <w:r w:rsidRPr="001C13F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549">
        <w:rPr>
          <w:i/>
          <w:lang w:val="en-US"/>
        </w:rPr>
        <w:t>file mainwindow.cpp</w:t>
      </w:r>
      <w:r>
        <w:rPr>
          <w:i/>
          <w:lang w:val="en-US"/>
        </w:rPr>
        <w:t>:</w:t>
      </w:r>
    </w:p>
    <w:sectPr w:rsidR="00C3712B" w:rsidRPr="00C01549" w:rsidSect="001B238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5" w:right="992" w:bottom="2302" w:left="992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753" w:rsidRDefault="00FC6753" w:rsidP="005E79E1">
      <w:pPr>
        <w:spacing w:after="0" w:line="240" w:lineRule="auto"/>
      </w:pPr>
      <w:r>
        <w:separator/>
      </w:r>
    </w:p>
  </w:endnote>
  <w:endnote w:type="continuationSeparator" w:id="0">
    <w:p w:rsidR="00FC6753" w:rsidRDefault="00FC675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07E" w:rsidRDefault="0050407E" w:rsidP="00087030">
        <w:pPr>
          <w:pStyle w:val="ae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  <w:r w:rsidRPr="00DC79BB"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Группа 4" title="Рисунок нижнего колонтитула с серыми прямоугольниками под разными угл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Полилиния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Полилиния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Полилиния 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Полилиния 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Полилиния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Полилиния 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Полилиния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Полилиния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Полилиния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57F4A79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    <o:lock v:ext="edit" aspectratio="t"/>
    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e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Полилиния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Полилиния 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Полилиния 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Полилиния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Полилиния 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Полилиния 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Полилиния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Полилиния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Полилиния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44128C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A+gTDnuRoAAIC0AAAOAAAAAAAAAAAA&#10;AAAAAC4CAABkcnMvZTJvRG9jLnhtbFBLAQItABQABgAIAAAAIQBztzj82gAAAAUBAAAPAAAAAAAA&#10;AAAAAAAAABMdAABkcnMvZG93bnJldi54bWxQSwUGAAAAAAQABADzAAAAGh4AAAAA&#10;">
              <o:lock v:ext="edit" aspectratio="t"/>
              <v:shape id="Полилиния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 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 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753" w:rsidRDefault="00FC6753" w:rsidP="005E79E1">
      <w:pPr>
        <w:spacing w:after="0" w:line="240" w:lineRule="auto"/>
      </w:pPr>
      <w:r>
        <w:separator/>
      </w:r>
    </w:p>
  </w:footnote>
  <w:footnote w:type="continuationSeparator" w:id="0">
    <w:p w:rsidR="00FC6753" w:rsidRDefault="00FC675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c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46E54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7E" w:rsidRDefault="0050407E">
    <w:pPr>
      <w:pStyle w:val="ac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Полилиния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Полилиния 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Полилиния 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Полилиния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Полилиния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Полилиния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Полилиния 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Полилиния 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Полилиния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37332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">
              <o:lock v:ext="edit" aspectratio="t"/>
              <v:shape id="Полилиния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 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2DB4"/>
    <w:multiLevelType w:val="hybridMultilevel"/>
    <w:tmpl w:val="1D4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2DBB"/>
    <w:multiLevelType w:val="hybridMultilevel"/>
    <w:tmpl w:val="146C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26A4"/>
    <w:multiLevelType w:val="hybridMultilevel"/>
    <w:tmpl w:val="24A65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94420"/>
    <w:multiLevelType w:val="hybridMultilevel"/>
    <w:tmpl w:val="83D4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9F"/>
    <w:rsid w:val="00026C8E"/>
    <w:rsid w:val="000632B5"/>
    <w:rsid w:val="00065295"/>
    <w:rsid w:val="00087030"/>
    <w:rsid w:val="000E6AF3"/>
    <w:rsid w:val="000F37D7"/>
    <w:rsid w:val="00155BDA"/>
    <w:rsid w:val="001572BF"/>
    <w:rsid w:val="001A183F"/>
    <w:rsid w:val="001B238E"/>
    <w:rsid w:val="001C13F2"/>
    <w:rsid w:val="001F0926"/>
    <w:rsid w:val="0021018D"/>
    <w:rsid w:val="00253B9D"/>
    <w:rsid w:val="002927E4"/>
    <w:rsid w:val="00293B83"/>
    <w:rsid w:val="002A4640"/>
    <w:rsid w:val="002B444C"/>
    <w:rsid w:val="002F7C0F"/>
    <w:rsid w:val="0034301E"/>
    <w:rsid w:val="00364982"/>
    <w:rsid w:val="0038539E"/>
    <w:rsid w:val="004075D7"/>
    <w:rsid w:val="004242EC"/>
    <w:rsid w:val="004416AD"/>
    <w:rsid w:val="004A7848"/>
    <w:rsid w:val="004E4B02"/>
    <w:rsid w:val="0050407E"/>
    <w:rsid w:val="005643E3"/>
    <w:rsid w:val="005E79E1"/>
    <w:rsid w:val="00654B75"/>
    <w:rsid w:val="006A3CE7"/>
    <w:rsid w:val="0070673F"/>
    <w:rsid w:val="007C3892"/>
    <w:rsid w:val="008A188A"/>
    <w:rsid w:val="009236F6"/>
    <w:rsid w:val="00945A25"/>
    <w:rsid w:val="00A13396"/>
    <w:rsid w:val="00A30D27"/>
    <w:rsid w:val="00A56D1A"/>
    <w:rsid w:val="00A90E77"/>
    <w:rsid w:val="00AD633E"/>
    <w:rsid w:val="00B30E9F"/>
    <w:rsid w:val="00B41106"/>
    <w:rsid w:val="00BC2A58"/>
    <w:rsid w:val="00BE79A7"/>
    <w:rsid w:val="00C01549"/>
    <w:rsid w:val="00C04FDC"/>
    <w:rsid w:val="00C3712B"/>
    <w:rsid w:val="00C83D34"/>
    <w:rsid w:val="00CD1353"/>
    <w:rsid w:val="00CE63A6"/>
    <w:rsid w:val="00E04DEA"/>
    <w:rsid w:val="00E22177"/>
    <w:rsid w:val="00E36000"/>
    <w:rsid w:val="00E62D09"/>
    <w:rsid w:val="00ED349C"/>
    <w:rsid w:val="00F2556B"/>
    <w:rsid w:val="00F31E8E"/>
    <w:rsid w:val="00FA0B44"/>
    <w:rsid w:val="00FA1DD3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F802F"/>
  <w15:chartTrackingRefBased/>
  <w15:docId w15:val="{B40B5D19-62E7-4C6B-B367-C61B3893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632B5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0632B5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0632B5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0632B5"/>
    <w:pPr>
      <w:keepNext/>
      <w:keepLines/>
      <w:spacing w:after="0"/>
      <w:contextualSpacing/>
      <w:jc w:val="center"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32B5"/>
    <w:pPr>
      <w:keepNext/>
      <w:keepLines/>
      <w:spacing w:before="400" w:after="0"/>
      <w:jc w:val="center"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632B5"/>
    <w:rPr>
      <w:rFonts w:ascii="Calibri" w:eastAsiaTheme="majorEastAsia" w:hAnsi="Calibri" w:cstheme="majorBidi"/>
      <w:caps/>
      <w:sz w:val="44"/>
      <w:szCs w:val="32"/>
    </w:rPr>
  </w:style>
  <w:style w:type="character" w:customStyle="1" w:styleId="22">
    <w:name w:val="Заголовок 2 Знак"/>
    <w:basedOn w:val="a2"/>
    <w:link w:val="21"/>
    <w:uiPriority w:val="9"/>
    <w:rsid w:val="000632B5"/>
    <w:rPr>
      <w:rFonts w:ascii="Calibri" w:eastAsiaTheme="majorEastAsia" w:hAnsi="Calibri" w:cstheme="majorBidi"/>
      <w:caps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0632B5"/>
    <w:rPr>
      <w:rFonts w:ascii="Calibri" w:eastAsiaTheme="majorEastAsia" w:hAnsi="Calibri" w:cstheme="majorBidi"/>
      <w:caps/>
      <w:szCs w:val="24"/>
    </w:rPr>
  </w:style>
  <w:style w:type="character" w:styleId="a5">
    <w:name w:val="Placeholder Text"/>
    <w:basedOn w:val="a2"/>
    <w:uiPriority w:val="99"/>
    <w:semiHidden/>
    <w:rsid w:val="00E62D09"/>
    <w:rPr>
      <w:color w:val="808080"/>
    </w:rPr>
  </w:style>
  <w:style w:type="paragraph" w:styleId="a6">
    <w:name w:val="Salutation"/>
    <w:basedOn w:val="a1"/>
    <w:next w:val="a1"/>
    <w:link w:val="a7"/>
    <w:uiPriority w:val="10"/>
    <w:qFormat/>
    <w:rsid w:val="002A4640"/>
  </w:style>
  <w:style w:type="character" w:customStyle="1" w:styleId="a7">
    <w:name w:val="Приветствие Знак"/>
    <w:basedOn w:val="a2"/>
    <w:link w:val="a6"/>
    <w:uiPriority w:val="10"/>
    <w:rsid w:val="002A4640"/>
  </w:style>
  <w:style w:type="paragraph" w:styleId="a8">
    <w:name w:val="Closing"/>
    <w:basedOn w:val="a1"/>
    <w:next w:val="a9"/>
    <w:link w:val="aa"/>
    <w:uiPriority w:val="11"/>
    <w:qFormat/>
    <w:rsid w:val="002A4640"/>
    <w:pPr>
      <w:spacing w:before="360"/>
      <w:contextualSpacing/>
    </w:pPr>
  </w:style>
  <w:style w:type="character" w:customStyle="1" w:styleId="aa">
    <w:name w:val="Прощание Знак"/>
    <w:basedOn w:val="a2"/>
    <w:link w:val="a8"/>
    <w:uiPriority w:val="11"/>
    <w:rsid w:val="002A4640"/>
  </w:style>
  <w:style w:type="paragraph" w:styleId="a9">
    <w:name w:val="Signature"/>
    <w:basedOn w:val="a1"/>
    <w:next w:val="a1"/>
    <w:link w:val="ab"/>
    <w:uiPriority w:val="12"/>
    <w:qFormat/>
    <w:rsid w:val="00BC2A58"/>
    <w:pPr>
      <w:spacing w:line="240" w:lineRule="auto"/>
    </w:pPr>
  </w:style>
  <w:style w:type="character" w:customStyle="1" w:styleId="ab">
    <w:name w:val="Подпись Знак"/>
    <w:basedOn w:val="a2"/>
    <w:link w:val="a9"/>
    <w:uiPriority w:val="12"/>
    <w:rsid w:val="00BC2A58"/>
  </w:style>
  <w:style w:type="paragraph" w:styleId="ac">
    <w:name w:val="header"/>
    <w:basedOn w:val="a1"/>
    <w:link w:val="ad"/>
    <w:uiPriority w:val="99"/>
    <w:unhideWhenUsed/>
    <w:rsid w:val="004416AD"/>
    <w:pPr>
      <w:spacing w:after="0" w:line="240" w:lineRule="auto"/>
      <w:jc w:val="center"/>
    </w:pPr>
  </w:style>
  <w:style w:type="character" w:customStyle="1" w:styleId="ad">
    <w:name w:val="Верхний колонтитул Знак"/>
    <w:basedOn w:val="a2"/>
    <w:link w:val="ac"/>
    <w:uiPriority w:val="99"/>
    <w:rsid w:val="004416AD"/>
  </w:style>
  <w:style w:type="paragraph" w:styleId="ae">
    <w:name w:val="footer"/>
    <w:basedOn w:val="a1"/>
    <w:link w:val="af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af">
    <w:name w:val="Нижний колонтитул Знак"/>
    <w:basedOn w:val="a2"/>
    <w:link w:val="ae"/>
    <w:uiPriority w:val="99"/>
    <w:rsid w:val="004416AD"/>
  </w:style>
  <w:style w:type="character" w:customStyle="1" w:styleId="42">
    <w:name w:val="Заголовок 4 Знак"/>
    <w:basedOn w:val="a2"/>
    <w:link w:val="41"/>
    <w:uiPriority w:val="9"/>
    <w:semiHidden/>
    <w:rsid w:val="000632B5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af0">
    <w:name w:val="Title"/>
    <w:basedOn w:val="a1"/>
    <w:next w:val="a1"/>
    <w:link w:val="af1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1">
    <w:name w:val="Заголовок Знак"/>
    <w:basedOn w:val="a2"/>
    <w:link w:val="af0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3">
    <w:name w:val="Подзаголовок Знак"/>
    <w:basedOn w:val="a2"/>
    <w:link w:val="af2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af4">
    <w:name w:val="No Spacing"/>
    <w:uiPriority w:val="98"/>
    <w:qFormat/>
    <w:rsid w:val="000632B5"/>
    <w:pPr>
      <w:spacing w:after="0" w:line="240" w:lineRule="auto"/>
    </w:pPr>
    <w:rPr>
      <w:rFonts w:ascii="Calibri" w:hAnsi="Calibri"/>
    </w:rPr>
  </w:style>
  <w:style w:type="paragraph" w:styleId="af5">
    <w:name w:val="Balloon Text"/>
    <w:basedOn w:val="a1"/>
    <w:link w:val="af6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945A25"/>
    <w:rPr>
      <w:rFonts w:ascii="Segoe UI" w:hAnsi="Segoe UI" w:cs="Segoe UI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945A25"/>
  </w:style>
  <w:style w:type="paragraph" w:styleId="af8">
    <w:name w:val="Block Text"/>
    <w:basedOn w:val="a1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945A25"/>
  </w:style>
  <w:style w:type="character" w:customStyle="1" w:styleId="afa">
    <w:name w:val="Основной текст Знак"/>
    <w:basedOn w:val="a2"/>
    <w:link w:val="af9"/>
    <w:uiPriority w:val="99"/>
    <w:semiHidden/>
    <w:rsid w:val="00945A25"/>
  </w:style>
  <w:style w:type="paragraph" w:styleId="23">
    <w:name w:val="Body Text 2"/>
    <w:basedOn w:val="a1"/>
    <w:link w:val="24"/>
    <w:uiPriority w:val="99"/>
    <w:semiHidden/>
    <w:unhideWhenUsed/>
    <w:rsid w:val="00945A25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945A25"/>
  </w:style>
  <w:style w:type="paragraph" w:styleId="33">
    <w:name w:val="Body Text 3"/>
    <w:basedOn w:val="a1"/>
    <w:link w:val="34"/>
    <w:uiPriority w:val="99"/>
    <w:semiHidden/>
    <w:unhideWhenUsed/>
    <w:rsid w:val="00945A25"/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45A25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945A25"/>
    <w:pPr>
      <w:ind w:firstLine="360"/>
    </w:pPr>
  </w:style>
  <w:style w:type="character" w:customStyle="1" w:styleId="afc">
    <w:name w:val="Красная строка Знак"/>
    <w:basedOn w:val="afa"/>
    <w:link w:val="afb"/>
    <w:uiPriority w:val="99"/>
    <w:semiHidden/>
    <w:rsid w:val="00945A25"/>
  </w:style>
  <w:style w:type="paragraph" w:styleId="afd">
    <w:name w:val="Body Text Indent"/>
    <w:basedOn w:val="a1"/>
    <w:link w:val="afe"/>
    <w:uiPriority w:val="99"/>
    <w:semiHidden/>
    <w:unhideWhenUsed/>
    <w:rsid w:val="00945A25"/>
    <w:pPr>
      <w:ind w:left="360"/>
    </w:pPr>
  </w:style>
  <w:style w:type="character" w:customStyle="1" w:styleId="afe">
    <w:name w:val="Основной текст с отступом Знак"/>
    <w:basedOn w:val="a2"/>
    <w:link w:val="afd"/>
    <w:uiPriority w:val="99"/>
    <w:semiHidden/>
    <w:rsid w:val="00945A25"/>
  </w:style>
  <w:style w:type="paragraph" w:styleId="25">
    <w:name w:val="Body Text First Indent 2"/>
    <w:basedOn w:val="afd"/>
    <w:link w:val="26"/>
    <w:uiPriority w:val="99"/>
    <w:semiHidden/>
    <w:unhideWhenUsed/>
    <w:rsid w:val="00945A25"/>
    <w:pPr>
      <w:ind w:firstLine="360"/>
    </w:pPr>
  </w:style>
  <w:style w:type="character" w:customStyle="1" w:styleId="26">
    <w:name w:val="Красная строка 2 Знак"/>
    <w:basedOn w:val="afe"/>
    <w:link w:val="25"/>
    <w:uiPriority w:val="99"/>
    <w:semiHidden/>
    <w:rsid w:val="00945A25"/>
  </w:style>
  <w:style w:type="paragraph" w:styleId="27">
    <w:name w:val="Body Text Indent 2"/>
    <w:basedOn w:val="a1"/>
    <w:link w:val="28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945A25"/>
  </w:style>
  <w:style w:type="paragraph" w:styleId="35">
    <w:name w:val="Body Text Indent 3"/>
    <w:basedOn w:val="a1"/>
    <w:link w:val="36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45A25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945A25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945A25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45A2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45A25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a">
    <w:name w:val="Date"/>
    <w:basedOn w:val="a1"/>
    <w:next w:val="a1"/>
    <w:link w:val="affb"/>
    <w:uiPriority w:val="99"/>
    <w:semiHidden/>
    <w:unhideWhenUsed/>
    <w:rsid w:val="00945A25"/>
  </w:style>
  <w:style w:type="character" w:customStyle="1" w:styleId="affb">
    <w:name w:val="Дата Знак"/>
    <w:basedOn w:val="a2"/>
    <w:link w:val="affa"/>
    <w:uiPriority w:val="99"/>
    <w:semiHidden/>
    <w:rsid w:val="00945A25"/>
  </w:style>
  <w:style w:type="paragraph" w:styleId="affc">
    <w:name w:val="Document Map"/>
    <w:basedOn w:val="a1"/>
    <w:link w:val="affd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d">
    <w:name w:val="Схема документа Знак"/>
    <w:basedOn w:val="a2"/>
    <w:link w:val="affc"/>
    <w:uiPriority w:val="99"/>
    <w:semiHidden/>
    <w:rsid w:val="00945A25"/>
    <w:rPr>
      <w:rFonts w:ascii="Segoe UI" w:hAnsi="Segoe UI" w:cs="Segoe UI"/>
      <w:szCs w:val="16"/>
    </w:rPr>
  </w:style>
  <w:style w:type="paragraph" w:styleId="affe">
    <w:name w:val="E-mail Signature"/>
    <w:basedOn w:val="a1"/>
    <w:link w:val="afff"/>
    <w:uiPriority w:val="99"/>
    <w:semiHidden/>
    <w:unhideWhenUsed/>
    <w:rsid w:val="00945A25"/>
    <w:pPr>
      <w:spacing w:after="0" w:line="240" w:lineRule="auto"/>
    </w:pPr>
  </w:style>
  <w:style w:type="character" w:customStyle="1" w:styleId="afff">
    <w:name w:val="Электронная подпись Знак"/>
    <w:basedOn w:val="a2"/>
    <w:link w:val="affe"/>
    <w:uiPriority w:val="99"/>
    <w:semiHidden/>
    <w:rsid w:val="00945A25"/>
  </w:style>
  <w:style w:type="character" w:styleId="afff0">
    <w:name w:val="Emphasis"/>
    <w:basedOn w:val="a2"/>
    <w:uiPriority w:val="20"/>
    <w:semiHidden/>
    <w:unhideWhenUsed/>
    <w:qFormat/>
    <w:rsid w:val="00945A25"/>
    <w:rPr>
      <w:i/>
      <w:iCs/>
    </w:rPr>
  </w:style>
  <w:style w:type="character" w:styleId="afff1">
    <w:name w:val="endnote reference"/>
    <w:basedOn w:val="a2"/>
    <w:uiPriority w:val="99"/>
    <w:semiHidden/>
    <w:unhideWhenUsed/>
    <w:rsid w:val="00945A25"/>
    <w:rPr>
      <w:vertAlign w:val="superscript"/>
    </w:rPr>
  </w:style>
  <w:style w:type="paragraph" w:styleId="afff2">
    <w:name w:val="endnote text"/>
    <w:basedOn w:val="a1"/>
    <w:link w:val="afff3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945A25"/>
    <w:rPr>
      <w:szCs w:val="20"/>
    </w:rPr>
  </w:style>
  <w:style w:type="paragraph" w:styleId="afff4">
    <w:name w:val="envelope address"/>
    <w:basedOn w:val="a1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945A25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8">
    <w:name w:val="Текст сноски Знак"/>
    <w:basedOn w:val="a2"/>
    <w:link w:val="afff7"/>
    <w:uiPriority w:val="99"/>
    <w:semiHidden/>
    <w:rsid w:val="00945A25"/>
    <w:rPr>
      <w:szCs w:val="20"/>
    </w:rPr>
  </w:style>
  <w:style w:type="table" w:styleId="-13">
    <w:name w:val="Grid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5A25"/>
  </w:style>
  <w:style w:type="paragraph" w:styleId="HTML0">
    <w:name w:val="HTML Address"/>
    <w:basedOn w:val="a1"/>
    <w:link w:val="HTML1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45A25"/>
    <w:rPr>
      <w:i/>
      <w:iCs/>
    </w:rPr>
  </w:style>
  <w:style w:type="character" w:styleId="HTML2">
    <w:name w:val="HTML Cite"/>
    <w:basedOn w:val="a2"/>
    <w:uiPriority w:val="99"/>
    <w:semiHidden/>
    <w:unhideWhenUsed/>
    <w:rsid w:val="00945A25"/>
    <w:rPr>
      <w:i/>
      <w:iCs/>
    </w:rPr>
  </w:style>
  <w:style w:type="character" w:styleId="HTML3">
    <w:name w:val="HTML Code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5A25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45A25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5A25"/>
    <w:rPr>
      <w:i/>
      <w:iCs/>
    </w:rPr>
  </w:style>
  <w:style w:type="character" w:styleId="afff9">
    <w:name w:val="Hyperlink"/>
    <w:basedOn w:val="a2"/>
    <w:uiPriority w:val="99"/>
    <w:semiHidden/>
    <w:unhideWhenUsed/>
    <w:rsid w:val="00945A25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afffd">
    <w:name w:val="Выделенная цитата Знак"/>
    <w:basedOn w:val="a2"/>
    <w:link w:val="afffc"/>
    <w:uiPriority w:val="30"/>
    <w:semiHidden/>
    <w:rsid w:val="00945A25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945A25"/>
  </w:style>
  <w:style w:type="paragraph" w:styleId="affff3">
    <w:name w:val="List"/>
    <w:basedOn w:val="a1"/>
    <w:uiPriority w:val="99"/>
    <w:semiHidden/>
    <w:unhideWhenUsed/>
    <w:rsid w:val="00945A2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45A25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45A25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45A25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45A2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945A25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45A25"/>
    <w:pPr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45A25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45A25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45A25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945A25"/>
    <w:pPr>
      <w:ind w:left="720"/>
      <w:contextualSpacing/>
    </w:pPr>
  </w:style>
  <w:style w:type="table" w:styleId="-1a">
    <w:name w:val="List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945A25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rmal (Web)"/>
    <w:basedOn w:val="a1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945A25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945A25"/>
    <w:pPr>
      <w:spacing w:after="0" w:line="240" w:lineRule="auto"/>
    </w:pPr>
  </w:style>
  <w:style w:type="character" w:customStyle="1" w:styleId="affffd">
    <w:name w:val="Заголовок записки Знак"/>
    <w:basedOn w:val="a2"/>
    <w:link w:val="affffc"/>
    <w:uiPriority w:val="99"/>
    <w:semiHidden/>
    <w:rsid w:val="00945A25"/>
  </w:style>
  <w:style w:type="character" w:styleId="affffe">
    <w:name w:val="page number"/>
    <w:basedOn w:val="a2"/>
    <w:uiPriority w:val="99"/>
    <w:semiHidden/>
    <w:unhideWhenUsed/>
    <w:rsid w:val="00945A25"/>
  </w:style>
  <w:style w:type="table" w:styleId="15">
    <w:name w:val="Plain Table 1"/>
    <w:basedOn w:val="a3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945A25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945A25"/>
    <w:rPr>
      <w:i/>
      <w:iCs/>
      <w:color w:val="404040" w:themeColor="text1" w:themeTint="BF"/>
    </w:rPr>
  </w:style>
  <w:style w:type="character" w:styleId="afffff1">
    <w:name w:val="Strong"/>
    <w:basedOn w:val="a2"/>
    <w:uiPriority w:val="22"/>
    <w:semiHidden/>
    <w:unhideWhenUsed/>
    <w:qFormat/>
    <w:rsid w:val="00945A25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3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945A25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945A25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45A25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45A25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45A25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45A25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45A25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45A25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45A25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45A2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5A25"/>
    <w:pPr>
      <w:spacing w:after="100"/>
      <w:ind w:left="1760"/>
    </w:pPr>
  </w:style>
  <w:style w:type="paragraph" w:styleId="afffffd">
    <w:name w:val="TOC Heading"/>
    <w:basedOn w:val="1"/>
    <w:next w:val="a1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afffffe">
    <w:name w:val="Графический объект"/>
    <w:basedOn w:val="a1"/>
    <w:next w:val="31"/>
    <w:link w:val="affffff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affffff">
    <w:name w:val="Графический объект (знак)"/>
    <w:basedOn w:val="a2"/>
    <w:link w:val="afffffe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y%20Britan\AppData\Local\Packages\Microsoft.Office.Desktop_8wekyb3d8bbwe\LocalCache\Roaming\Microsoft\Templates\&#1050;&#1088;&#1077;&#1072;&#1090;&#1080;&#1074;&#1085;&#1086;&#1077;%20&#1089;&#1086;&#1087;&#1088;&#1086;&#1074;&#1086;&#1076;&#1080;&#1090;&#1077;&#1083;&#1100;&#1085;&#1086;&#1077;%20&#1087;&#1080;&#1089;&#1100;&#1084;&#1086;%20&#1086;&#1090;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сопроводительное письмо от MOO.dotx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Britan</dc:creator>
  <cp:keywords>Parser.dll</cp:keywords>
  <dc:description/>
  <cp:lastModifiedBy>Британ Евгений Антонович</cp:lastModifiedBy>
  <cp:revision>10</cp:revision>
  <dcterms:created xsi:type="dcterms:W3CDTF">2018-09-20T11:59:00Z</dcterms:created>
  <dcterms:modified xsi:type="dcterms:W3CDTF">2018-10-02T16:04:00Z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